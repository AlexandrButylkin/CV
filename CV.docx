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AB10" w14:textId="7C5914F0" w:rsidR="004F11CC" w:rsidRDefault="004F11CC" w:rsidP="004F11CC">
      <w:pPr>
        <w:jc w:val="center"/>
        <w:rPr>
          <w:rFonts w:ascii="Times New Roman" w:hAnsi="Times New Roman"/>
          <w:sz w:val="40"/>
          <w:szCs w:val="40"/>
        </w:rPr>
      </w:pPr>
      <w:r w:rsidRPr="00033988">
        <w:rPr>
          <w:rFonts w:ascii="Times New Roman" w:hAnsi="Times New Roman"/>
          <w:sz w:val="40"/>
          <w:szCs w:val="40"/>
        </w:rPr>
        <w:t>Александр Бутылкин</w:t>
      </w:r>
    </w:p>
    <w:p w14:paraId="00852C55" w14:textId="6249B440" w:rsidR="00FC08C8" w:rsidRPr="00FC08C8" w:rsidRDefault="00FC08C8" w:rsidP="004F11C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Стажер</w:t>
      </w:r>
      <w:r w:rsidR="00853F7C">
        <w:rPr>
          <w:rFonts w:ascii="Times New Roman" w:hAnsi="Times New Roman"/>
          <w:sz w:val="24"/>
          <w:szCs w:val="24"/>
        </w:rPr>
        <w:t>, р</w:t>
      </w:r>
      <w:r>
        <w:rPr>
          <w:rFonts w:ascii="Times New Roman" w:hAnsi="Times New Roman"/>
          <w:sz w:val="24"/>
          <w:szCs w:val="24"/>
        </w:rPr>
        <w:t>азработчик С++</w:t>
      </w:r>
    </w:p>
    <w:p w14:paraId="6F004D6A" w14:textId="1C1554FB" w:rsidR="004F11CC" w:rsidRPr="000A2234" w:rsidRDefault="004F11CC" w:rsidP="004F11CC">
      <w:pPr>
        <w:jc w:val="center"/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</w:pPr>
      <w:r w:rsidRPr="000A2234">
        <w:rPr>
          <w:rFonts w:ascii="Times New Roman" w:hAnsi="Times New Roman"/>
          <w:sz w:val="24"/>
          <w:szCs w:val="24"/>
          <w:lang w:val="en-US"/>
        </w:rPr>
        <w:t xml:space="preserve">+7 (910) 115-25-60 | </w:t>
      </w:r>
      <w:hyperlink r:id="rId7" w:history="1">
        <w:r w:rsidRPr="00033988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aibutylkin</w:t>
        </w:r>
        <w:r w:rsidRPr="000A2234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@</w:t>
        </w:r>
        <w:r w:rsidRPr="00033988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gmail</w:t>
        </w:r>
        <w:r w:rsidRPr="000A2234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.</w:t>
        </w:r>
        <w:r w:rsidRPr="00033988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com</w:t>
        </w:r>
      </w:hyperlink>
      <w:r w:rsidRPr="000A2234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 xml:space="preserve"> | </w:t>
      </w:r>
      <w:hyperlink r:id="rId8" w:history="1">
        <w:r w:rsidR="00C92BA5" w:rsidRPr="006968E5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github</w:t>
        </w:r>
        <w:r w:rsidR="00C92BA5" w:rsidRPr="000A2234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.</w:t>
        </w:r>
        <w:r w:rsidR="00C92BA5" w:rsidRPr="006968E5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com</w:t>
        </w:r>
        <w:r w:rsidR="00C92BA5" w:rsidRPr="000A2234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/</w:t>
        </w:r>
        <w:r w:rsidR="00C92BA5" w:rsidRPr="006968E5">
          <w:rPr>
            <w:rStyle w:val="aff0"/>
            <w:rFonts w:ascii="Times New Roman" w:hAnsi="Times New Roman"/>
            <w:spacing w:val="3"/>
            <w:sz w:val="24"/>
            <w:szCs w:val="24"/>
            <w:shd w:val="clear" w:color="auto" w:fill="FFFFFF"/>
            <w:lang w:val="en-US"/>
          </w:rPr>
          <w:t>AlexandrButylkin</w:t>
        </w:r>
      </w:hyperlink>
      <w:r w:rsidR="00C92BA5" w:rsidRPr="000A2234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 xml:space="preserve"> </w:t>
      </w:r>
    </w:p>
    <w:p w14:paraId="6CF6CAD5" w14:textId="12D365C6" w:rsidR="00165BAF" w:rsidRPr="00033988" w:rsidRDefault="004F11CC" w:rsidP="00165BAF">
      <w:pPr>
        <w:pStyle w:val="1"/>
        <w:rPr>
          <w:rFonts w:ascii="Times New Roman" w:hAnsi="Times New Roman"/>
          <w:sz w:val="24"/>
          <w:szCs w:val="24"/>
        </w:rPr>
      </w:pPr>
      <w:r w:rsidRPr="00033988">
        <w:rPr>
          <w:rFonts w:ascii="Times New Roman" w:hAnsi="Times New Roman"/>
          <w:sz w:val="24"/>
          <w:szCs w:val="24"/>
        </w:rPr>
        <w:t>ОБО МНЕ</w:t>
      </w:r>
    </w:p>
    <w:p w14:paraId="52F41520" w14:textId="558D4BCA" w:rsidR="00033988" w:rsidRPr="00033988" w:rsidRDefault="00033988" w:rsidP="00CA258E">
      <w:pPr>
        <w:spacing w:before="0" w:after="0" w:line="240" w:lineRule="auto"/>
        <w:jc w:val="both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Имею отчетливое желание развиваться и получать опыт в области разработки программного обеспечения и работ</w:t>
      </w:r>
      <w:r w:rsidR="00F61C1E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ать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 в команде 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>IT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 специалистов и перенима</w:t>
      </w:r>
      <w:r w:rsidR="00F61C1E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ть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 их опыт. Интересуюсь архитектурой программного обеспечения и операционными системами, а также механизмами и инструментами параллельного программирования.</w:t>
      </w:r>
    </w:p>
    <w:p w14:paraId="1754317B" w14:textId="3EE48B05" w:rsidR="004F11CC" w:rsidRPr="00033988" w:rsidRDefault="004F11CC" w:rsidP="004F11CC">
      <w:pPr>
        <w:pStyle w:val="1"/>
        <w:rPr>
          <w:rFonts w:ascii="Times New Roman" w:hAnsi="Times New Roman"/>
          <w:sz w:val="24"/>
          <w:szCs w:val="24"/>
        </w:rPr>
      </w:pPr>
      <w:r w:rsidRPr="00033988">
        <w:rPr>
          <w:rFonts w:ascii="Times New Roman" w:hAnsi="Times New Roman"/>
          <w:sz w:val="24"/>
          <w:szCs w:val="24"/>
        </w:rPr>
        <w:t>ТЕХНИЧЕСКИЕ НАВЫКИ</w:t>
      </w:r>
    </w:p>
    <w:p w14:paraId="26C556CF" w14:textId="77777777" w:rsidR="004F11CC" w:rsidRPr="00033988" w:rsidRDefault="004F11CC" w:rsidP="00C92BA5">
      <w:pPr>
        <w:spacing w:before="0" w:after="0" w:line="240" w:lineRule="auto"/>
        <w:jc w:val="both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  <w:r w:rsidRPr="00033988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  <w:lang w:val="en-US"/>
        </w:rPr>
        <w:t>Languages</w:t>
      </w:r>
      <w:r w:rsidRPr="00033988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  <w:t>: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 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>C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++, 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>C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, 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>Python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.</w:t>
      </w:r>
    </w:p>
    <w:p w14:paraId="7B9FFB04" w14:textId="48EB4A82" w:rsidR="004F11CC" w:rsidRPr="00033988" w:rsidRDefault="004F11CC" w:rsidP="00C92BA5">
      <w:pPr>
        <w:spacing w:before="0" w:after="0" w:line="240" w:lineRule="auto"/>
        <w:jc w:val="both"/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</w:pPr>
      <w:r w:rsidRPr="00033988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  <w:lang w:val="en-US"/>
        </w:rPr>
        <w:t xml:space="preserve">Developer Tools: 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>GDB, CMake, Git, vcpkg, Qt</w:t>
      </w:r>
    </w:p>
    <w:p w14:paraId="436DD505" w14:textId="77777777" w:rsidR="004F11CC" w:rsidRPr="00033988" w:rsidRDefault="004F11CC" w:rsidP="00C92BA5">
      <w:pPr>
        <w:spacing w:before="0" w:after="0" w:line="240" w:lineRule="auto"/>
        <w:jc w:val="both"/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</w:pPr>
      <w:r w:rsidRPr="00033988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  <w:lang w:val="en-US"/>
        </w:rPr>
        <w:t>Libraries: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 xml:space="preserve"> STL, Google Test, Google Benchmark, MySQL</w:t>
      </w:r>
    </w:p>
    <w:p w14:paraId="66F3B01C" w14:textId="6345847A" w:rsidR="00033380" w:rsidRPr="00033988" w:rsidRDefault="004F11CC" w:rsidP="00C92BA5">
      <w:pPr>
        <w:tabs>
          <w:tab w:val="left" w:pos="8931"/>
          <w:tab w:val="left" w:pos="9214"/>
        </w:tabs>
        <w:spacing w:before="0" w:after="0" w:line="240" w:lineRule="auto"/>
        <w:jc w:val="both"/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</w:pPr>
      <w:r w:rsidRPr="00033988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  <w:lang w:val="en-US"/>
        </w:rPr>
        <w:t>Patterns &amp; Practices:</w:t>
      </w: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 xml:space="preserve"> </w:t>
      </w:r>
      <w:r w:rsidRPr="00033988">
        <w:rPr>
          <w:rFonts w:ascii="Times New Roman" w:hAnsi="Times New Roman"/>
          <w:sz w:val="24"/>
          <w:szCs w:val="24"/>
          <w:lang w:val="en-US"/>
        </w:rPr>
        <w:t>Object Oriented Programming, Concurrent and parallel</w:t>
      </w:r>
      <w:r w:rsidR="00033988" w:rsidRPr="0003398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33988">
        <w:rPr>
          <w:rFonts w:ascii="Times New Roman" w:hAnsi="Times New Roman"/>
          <w:sz w:val="24"/>
          <w:szCs w:val="24"/>
          <w:lang w:val="en-US"/>
        </w:rPr>
        <w:t>programming, Programming of microcontroller systems, Optimizations and Benchmarking</w:t>
      </w:r>
    </w:p>
    <w:p w14:paraId="7BF16324" w14:textId="7AFCFE07" w:rsidR="00033380" w:rsidRPr="00033988" w:rsidRDefault="004F11CC" w:rsidP="00033380">
      <w:pPr>
        <w:pStyle w:val="1"/>
        <w:rPr>
          <w:rFonts w:ascii="Times New Roman" w:hAnsi="Times New Roman"/>
          <w:sz w:val="24"/>
          <w:szCs w:val="24"/>
        </w:rPr>
      </w:pPr>
      <w:r w:rsidRPr="00033988">
        <w:rPr>
          <w:rFonts w:ascii="Times New Roman" w:hAnsi="Times New Roman"/>
          <w:sz w:val="24"/>
          <w:szCs w:val="24"/>
        </w:rPr>
        <w:t>ОБРАЗОВАНИЕ И ДОПОЛНИТЕЛЬНОЕ ОБРАЗОВАНИЕ</w:t>
      </w:r>
    </w:p>
    <w:p w14:paraId="52F0C8BE" w14:textId="77777777" w:rsidR="004F11CC" w:rsidRPr="00C92BA5" w:rsidRDefault="004F11CC" w:rsidP="00033988">
      <w:pPr>
        <w:spacing w:before="0" w:after="0" w:line="240" w:lineRule="auto"/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</w:pP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  <w:t>Высшая школа Экономики</w:t>
      </w:r>
    </w:p>
    <w:p w14:paraId="7A520486" w14:textId="77777777" w:rsidR="004F11CC" w:rsidRPr="00033988" w:rsidRDefault="004F11CC" w:rsidP="00C92BA5">
      <w:pPr>
        <w:spacing w:before="0" w:after="0" w:line="240" w:lineRule="auto"/>
        <w:ind w:firstLine="720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Факультет МИЭМ, направление: Информатика и вычислительная техника</w:t>
      </w:r>
    </w:p>
    <w:p w14:paraId="37849146" w14:textId="7ED8BBD3" w:rsidR="004F11CC" w:rsidRPr="00100287" w:rsidRDefault="004F11CC" w:rsidP="00C92BA5">
      <w:pPr>
        <w:spacing w:before="0" w:after="0" w:line="240" w:lineRule="auto"/>
        <w:ind w:firstLine="720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  <w:lang w:val="en-US"/>
        </w:rPr>
        <w:t>GPA</w:t>
      </w:r>
      <w:r w:rsidRPr="00100287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: 8 / 10</w:t>
      </w:r>
    </w:p>
    <w:p w14:paraId="5BAA7893" w14:textId="77777777" w:rsidR="00C92BA5" w:rsidRPr="00100287" w:rsidRDefault="00C92BA5" w:rsidP="00033988">
      <w:pPr>
        <w:spacing w:before="0" w:after="0" w:line="240" w:lineRule="auto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</w:p>
    <w:p w14:paraId="0120F7DC" w14:textId="1BE21C2F" w:rsidR="004F11CC" w:rsidRPr="00C92BA5" w:rsidRDefault="004F11CC" w:rsidP="00033988">
      <w:pPr>
        <w:spacing w:before="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92BA5">
        <w:rPr>
          <w:rFonts w:ascii="Times New Roman" w:hAnsi="Times New Roman"/>
          <w:b/>
          <w:bCs/>
          <w:sz w:val="24"/>
          <w:szCs w:val="24"/>
          <w:lang w:val="en-US"/>
        </w:rPr>
        <w:t>Yandex</w:t>
      </w:r>
      <w:r w:rsidRPr="00C92BA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92BA5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C92BA5">
        <w:rPr>
          <w:rFonts w:ascii="Times New Roman" w:hAnsi="Times New Roman"/>
          <w:b/>
          <w:bCs/>
          <w:sz w:val="24"/>
          <w:szCs w:val="24"/>
        </w:rPr>
        <w:t xml:space="preserve">++ </w:t>
      </w:r>
      <w:r w:rsidRPr="00C92BA5">
        <w:rPr>
          <w:rFonts w:ascii="Times New Roman" w:hAnsi="Times New Roman"/>
          <w:b/>
          <w:bCs/>
          <w:sz w:val="24"/>
          <w:szCs w:val="24"/>
          <w:lang w:val="en-US"/>
        </w:rPr>
        <w:t>Course</w:t>
      </w:r>
      <w:r w:rsidRPr="00C92BA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92BA5">
        <w:rPr>
          <w:rFonts w:ascii="Times New Roman" w:hAnsi="Times New Roman"/>
          <w:b/>
          <w:bCs/>
          <w:sz w:val="24"/>
          <w:szCs w:val="24"/>
          <w:lang w:val="en-US"/>
        </w:rPr>
        <w:t>on</w:t>
      </w:r>
      <w:r w:rsidRPr="00C92BA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92BA5">
        <w:rPr>
          <w:rFonts w:ascii="Times New Roman" w:hAnsi="Times New Roman"/>
          <w:b/>
          <w:bCs/>
          <w:sz w:val="24"/>
          <w:szCs w:val="24"/>
          <w:lang w:val="en-US"/>
        </w:rPr>
        <w:t>Coursera</w:t>
      </w:r>
      <w:r w:rsidR="0010028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00287" w:rsidRPr="00100287">
        <w:rPr>
          <w:rFonts w:ascii="Times New Roman" w:hAnsi="Times New Roman"/>
          <w:b/>
          <w:bCs/>
          <w:sz w:val="24"/>
          <w:szCs w:val="24"/>
        </w:rPr>
        <w:t>|</w:t>
      </w:r>
      <w:r w:rsidRPr="00C92BA5">
        <w:rPr>
          <w:rFonts w:ascii="Times New Roman" w:hAnsi="Times New Roman"/>
          <w:b/>
          <w:bCs/>
          <w:sz w:val="24"/>
          <w:szCs w:val="24"/>
        </w:rPr>
        <w:t xml:space="preserve"> Специализация: “Основы разработки на современном </w:t>
      </w:r>
      <w:r w:rsidRPr="00C92BA5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C92BA5">
        <w:rPr>
          <w:rFonts w:ascii="Times New Roman" w:hAnsi="Times New Roman"/>
          <w:b/>
          <w:bCs/>
          <w:sz w:val="24"/>
          <w:szCs w:val="24"/>
        </w:rPr>
        <w:t>++”</w:t>
      </w:r>
    </w:p>
    <w:p w14:paraId="51DF7121" w14:textId="77777777" w:rsidR="00E82923" w:rsidRPr="00033988" w:rsidRDefault="004F11CC" w:rsidP="00AB0D44">
      <w:pPr>
        <w:spacing w:before="0"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33988">
        <w:rPr>
          <w:rFonts w:ascii="Times New Roman" w:hAnsi="Times New Roman"/>
          <w:sz w:val="24"/>
          <w:szCs w:val="24"/>
        </w:rPr>
        <w:t xml:space="preserve">Выполнены задачи курса по различным аспектам </w:t>
      </w:r>
      <w:r w:rsidRPr="00033988">
        <w:rPr>
          <w:rFonts w:ascii="Times New Roman" w:hAnsi="Times New Roman"/>
          <w:sz w:val="24"/>
          <w:szCs w:val="24"/>
          <w:lang w:val="en-US"/>
        </w:rPr>
        <w:t>C</w:t>
      </w:r>
      <w:r w:rsidRPr="00033988">
        <w:rPr>
          <w:rFonts w:ascii="Times New Roman" w:hAnsi="Times New Roman"/>
          <w:sz w:val="24"/>
          <w:szCs w:val="24"/>
        </w:rPr>
        <w:t>++, в качестве заключительного проекта выступает “Транспортный справочник”.</w:t>
      </w:r>
      <w:r w:rsidR="00E82923" w:rsidRPr="00E82923">
        <w:rPr>
          <w:rFonts w:ascii="Times New Roman" w:hAnsi="Times New Roman"/>
          <w:sz w:val="24"/>
          <w:szCs w:val="24"/>
        </w:rPr>
        <w:t xml:space="preserve"> </w:t>
      </w:r>
      <w:r w:rsidR="00E82923" w:rsidRPr="00033988">
        <w:rPr>
          <w:rFonts w:ascii="Times New Roman" w:hAnsi="Times New Roman"/>
          <w:sz w:val="24"/>
          <w:szCs w:val="24"/>
        </w:rPr>
        <w:t xml:space="preserve">Решения всех задач представлены на </w:t>
      </w:r>
      <w:r w:rsidR="00E82923" w:rsidRPr="00033988">
        <w:rPr>
          <w:rFonts w:ascii="Times New Roman" w:hAnsi="Times New Roman"/>
          <w:sz w:val="24"/>
          <w:szCs w:val="24"/>
          <w:lang w:val="en-US"/>
        </w:rPr>
        <w:t>GitHub</w:t>
      </w:r>
    </w:p>
    <w:p w14:paraId="460CD4D0" w14:textId="0403E69E" w:rsidR="004F11CC" w:rsidRPr="00E82923" w:rsidRDefault="004F11CC" w:rsidP="00FC08C8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1A7ECA2B" w14:textId="1876CEEF" w:rsidR="00300698" w:rsidRPr="00033988" w:rsidRDefault="004F11CC" w:rsidP="00300698">
      <w:pPr>
        <w:pStyle w:val="1"/>
        <w:rPr>
          <w:rFonts w:ascii="Times New Roman" w:hAnsi="Times New Roman"/>
          <w:sz w:val="24"/>
          <w:szCs w:val="24"/>
        </w:rPr>
      </w:pPr>
      <w:r w:rsidRPr="00033988">
        <w:rPr>
          <w:rFonts w:ascii="Times New Roman" w:hAnsi="Times New Roman"/>
          <w:sz w:val="24"/>
          <w:szCs w:val="24"/>
        </w:rPr>
        <w:t>ПРОЕКТЫ</w:t>
      </w:r>
    </w:p>
    <w:p w14:paraId="502C056C" w14:textId="77777777" w:rsidR="004F11CC" w:rsidRPr="00033988" w:rsidRDefault="004F11CC" w:rsidP="00033988">
      <w:pPr>
        <w:spacing w:before="0" w:after="0" w:line="240" w:lineRule="auto"/>
        <w:jc w:val="right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Декабрь 2021 – Настоящее время</w:t>
      </w:r>
    </w:p>
    <w:p w14:paraId="43D8F054" w14:textId="77777777" w:rsidR="004F11CC" w:rsidRPr="00C92BA5" w:rsidRDefault="004F11CC" w:rsidP="00033988">
      <w:pPr>
        <w:spacing w:before="0" w:after="0" w:line="240" w:lineRule="auto"/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</w:pP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  <w:t>Диплом | Разработка алгоритма создания датасетов, разработка алгоритма минимизации модели нейронной сети, программирование микроконтроллера STM32 | C, Python</w:t>
      </w:r>
    </w:p>
    <w:p w14:paraId="74889629" w14:textId="77777777" w:rsidR="004F11CC" w:rsidRPr="00033988" w:rsidRDefault="004F11CC" w:rsidP="00C92BA5">
      <w:pPr>
        <w:spacing w:before="0" w:after="0" w:line="240" w:lineRule="auto"/>
        <w:ind w:left="720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Программно-аппаратный комплекс для сбора и передачи графической информации по низкоскоростным сетям с использованием машинного обучения и граничных вычислений</w:t>
      </w:r>
    </w:p>
    <w:p w14:paraId="36F5A652" w14:textId="77777777" w:rsidR="004F11CC" w:rsidRPr="00033988" w:rsidRDefault="004F11CC" w:rsidP="00033988">
      <w:pPr>
        <w:shd w:val="clear" w:color="auto" w:fill="FFFFFF" w:themeFill="background1"/>
        <w:spacing w:before="0" w:after="0" w:line="240" w:lineRule="auto"/>
        <w:jc w:val="right"/>
        <w:rPr>
          <w:rFonts w:ascii="Times New Roman" w:hAnsi="Times New Roman"/>
          <w:spacing w:val="3"/>
          <w:sz w:val="24"/>
          <w:szCs w:val="24"/>
          <w:shd w:val="clear" w:color="auto" w:fill="FFFFFF"/>
        </w:rPr>
      </w:pPr>
      <w:r w:rsidRPr="00033988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Ноябрь 2020 – Май 2021</w:t>
      </w:r>
    </w:p>
    <w:p w14:paraId="064CBB49" w14:textId="77777777" w:rsidR="00C92BA5" w:rsidRPr="00C92BA5" w:rsidRDefault="004F11CC" w:rsidP="00033988">
      <w:pPr>
        <w:spacing w:before="0" w:after="0" w:line="240" w:lineRule="auto"/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</w:pP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  <w:t xml:space="preserve">Студенческий исследовательский проект | Программирование микроконтроллера </w:t>
      </w: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  <w:lang w:val="en-US"/>
        </w:rPr>
        <w:t>STM</w:t>
      </w: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  <w:t xml:space="preserve">32 | </w:t>
      </w: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  <w:lang w:val="en-US"/>
        </w:rPr>
        <w:t>C</w:t>
      </w: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  <w:t xml:space="preserve">, </w:t>
      </w:r>
      <w:r w:rsidRPr="00C92BA5">
        <w:rPr>
          <w:rFonts w:ascii="Times New Roman" w:hAnsi="Times New Roman"/>
          <w:b/>
          <w:bCs/>
          <w:spacing w:val="3"/>
          <w:sz w:val="24"/>
          <w:szCs w:val="24"/>
          <w:shd w:val="clear" w:color="auto" w:fill="FFFFFF"/>
          <w:lang w:val="en-US"/>
        </w:rPr>
        <w:t>Linux</w:t>
      </w:r>
    </w:p>
    <w:p w14:paraId="08FA6259" w14:textId="436B4BEE" w:rsidR="004F11CC" w:rsidRPr="00033988" w:rsidRDefault="004F11CC" w:rsidP="00C92BA5">
      <w:pPr>
        <w:spacing w:before="0"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33988">
        <w:rPr>
          <w:rFonts w:ascii="Times New Roman" w:hAnsi="Times New Roman"/>
          <w:sz w:val="24"/>
          <w:szCs w:val="24"/>
          <w:bdr w:val="none" w:sz="0" w:space="0" w:color="auto" w:frame="1"/>
        </w:rPr>
        <w:t>Разработка инфраструктуры для проведения научных исследований и выполнения проектов в области удаленного интернета вещей на базе гетерогенных сетей LoRa-Iridium</w:t>
      </w:r>
    </w:p>
    <w:p w14:paraId="5FB0224B" w14:textId="77777777" w:rsidR="00300698" w:rsidRPr="00033988" w:rsidRDefault="00300698" w:rsidP="00033988">
      <w:pPr>
        <w:spacing w:before="0" w:after="0" w:line="240" w:lineRule="auto"/>
        <w:rPr>
          <w:rFonts w:ascii="Times New Roman" w:hAnsi="Times New Roman"/>
        </w:rPr>
      </w:pPr>
    </w:p>
    <w:sectPr w:rsidR="00300698" w:rsidRPr="00033988" w:rsidSect="00033988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4AD5" w14:textId="77777777" w:rsidR="009F02B9" w:rsidRDefault="009F02B9" w:rsidP="00580C51">
      <w:pPr>
        <w:spacing w:before="0" w:after="0" w:line="240" w:lineRule="auto"/>
      </w:pPr>
      <w:r>
        <w:separator/>
      </w:r>
    </w:p>
  </w:endnote>
  <w:endnote w:type="continuationSeparator" w:id="0">
    <w:p w14:paraId="2498FCF4" w14:textId="77777777" w:rsidR="009F02B9" w:rsidRDefault="009F02B9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6281" w14:textId="77777777" w:rsidR="009F02B9" w:rsidRDefault="009F02B9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916EFA0" w14:textId="77777777" w:rsidR="009F02B9" w:rsidRDefault="009F02B9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33402519">
    <w:abstractNumId w:val="16"/>
  </w:num>
  <w:num w:numId="2" w16cid:durableId="1097099419">
    <w:abstractNumId w:val="13"/>
  </w:num>
  <w:num w:numId="3" w16cid:durableId="1763406054">
    <w:abstractNumId w:val="10"/>
  </w:num>
  <w:num w:numId="4" w16cid:durableId="714082813">
    <w:abstractNumId w:val="11"/>
  </w:num>
  <w:num w:numId="5" w16cid:durableId="580021732">
    <w:abstractNumId w:val="12"/>
  </w:num>
  <w:num w:numId="6" w16cid:durableId="1875650169">
    <w:abstractNumId w:val="15"/>
  </w:num>
  <w:num w:numId="7" w16cid:durableId="812478347">
    <w:abstractNumId w:val="14"/>
  </w:num>
  <w:num w:numId="8" w16cid:durableId="1370111245">
    <w:abstractNumId w:val="9"/>
  </w:num>
  <w:num w:numId="9" w16cid:durableId="1788545347">
    <w:abstractNumId w:val="7"/>
  </w:num>
  <w:num w:numId="10" w16cid:durableId="1909270502">
    <w:abstractNumId w:val="6"/>
  </w:num>
  <w:num w:numId="11" w16cid:durableId="1952207222">
    <w:abstractNumId w:val="5"/>
  </w:num>
  <w:num w:numId="12" w16cid:durableId="1124038031">
    <w:abstractNumId w:val="4"/>
  </w:num>
  <w:num w:numId="13" w16cid:durableId="735514806">
    <w:abstractNumId w:val="8"/>
  </w:num>
  <w:num w:numId="14" w16cid:durableId="618073659">
    <w:abstractNumId w:val="3"/>
  </w:num>
  <w:num w:numId="15" w16cid:durableId="513960954">
    <w:abstractNumId w:val="2"/>
  </w:num>
  <w:num w:numId="16" w16cid:durableId="1518808753">
    <w:abstractNumId w:val="1"/>
  </w:num>
  <w:num w:numId="17" w16cid:durableId="1145318216">
    <w:abstractNumId w:val="0"/>
  </w:num>
  <w:num w:numId="18" w16cid:durableId="1674138072">
    <w:abstractNumId w:val="17"/>
  </w:num>
  <w:num w:numId="19" w16cid:durableId="9081573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C"/>
    <w:rsid w:val="000022EB"/>
    <w:rsid w:val="000214BD"/>
    <w:rsid w:val="00024350"/>
    <w:rsid w:val="00033380"/>
    <w:rsid w:val="00033988"/>
    <w:rsid w:val="00034F0A"/>
    <w:rsid w:val="0006276C"/>
    <w:rsid w:val="000701B2"/>
    <w:rsid w:val="00075E73"/>
    <w:rsid w:val="00081583"/>
    <w:rsid w:val="000A2234"/>
    <w:rsid w:val="000B0EE9"/>
    <w:rsid w:val="00100287"/>
    <w:rsid w:val="0010077D"/>
    <w:rsid w:val="00101298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E262E"/>
    <w:rsid w:val="003F5303"/>
    <w:rsid w:val="0041118B"/>
    <w:rsid w:val="00487683"/>
    <w:rsid w:val="004A0CC1"/>
    <w:rsid w:val="004D6619"/>
    <w:rsid w:val="004F11CC"/>
    <w:rsid w:val="00557584"/>
    <w:rsid w:val="00580C51"/>
    <w:rsid w:val="005C0355"/>
    <w:rsid w:val="005C5D33"/>
    <w:rsid w:val="0060117D"/>
    <w:rsid w:val="006962EF"/>
    <w:rsid w:val="006E2432"/>
    <w:rsid w:val="007001D6"/>
    <w:rsid w:val="00723045"/>
    <w:rsid w:val="00790D50"/>
    <w:rsid w:val="007933AE"/>
    <w:rsid w:val="007A2F12"/>
    <w:rsid w:val="007C5B9E"/>
    <w:rsid w:val="007D5AB6"/>
    <w:rsid w:val="00853F7C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9F02B9"/>
    <w:rsid w:val="00A07D6A"/>
    <w:rsid w:val="00A84E65"/>
    <w:rsid w:val="00AA1ACB"/>
    <w:rsid w:val="00AB0D44"/>
    <w:rsid w:val="00AC26FD"/>
    <w:rsid w:val="00AE6416"/>
    <w:rsid w:val="00AF0D04"/>
    <w:rsid w:val="00AF1168"/>
    <w:rsid w:val="00B54803"/>
    <w:rsid w:val="00B97A1E"/>
    <w:rsid w:val="00BB2B3D"/>
    <w:rsid w:val="00BC249D"/>
    <w:rsid w:val="00C069B4"/>
    <w:rsid w:val="00C302EE"/>
    <w:rsid w:val="00C55F0B"/>
    <w:rsid w:val="00C57C87"/>
    <w:rsid w:val="00C92BA5"/>
    <w:rsid w:val="00CA258E"/>
    <w:rsid w:val="00CD22BE"/>
    <w:rsid w:val="00CD5109"/>
    <w:rsid w:val="00CE0D81"/>
    <w:rsid w:val="00D3324E"/>
    <w:rsid w:val="00D449BA"/>
    <w:rsid w:val="00D4662D"/>
    <w:rsid w:val="00D720EA"/>
    <w:rsid w:val="00D97489"/>
    <w:rsid w:val="00DE7766"/>
    <w:rsid w:val="00E33FCE"/>
    <w:rsid w:val="00E64C2A"/>
    <w:rsid w:val="00E82923"/>
    <w:rsid w:val="00E85ACE"/>
    <w:rsid w:val="00F510D1"/>
    <w:rsid w:val="00F61C1E"/>
    <w:rsid w:val="00F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BAD3F9"/>
  <w15:docId w15:val="{3177A399-D30D-4B18-8B8C-6C96D848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a5">
    <w:name w:val="Контактные данные"/>
    <w:basedOn w:val="a0"/>
    <w:uiPriority w:val="1"/>
    <w:qFormat/>
    <w:rsid w:val="00033380"/>
    <w:pPr>
      <w:spacing w:after="240"/>
      <w:contextualSpacing/>
    </w:pPr>
  </w:style>
  <w:style w:type="paragraph" w:customStyle="1" w:styleId="a6">
    <w:name w:val="Даты"/>
    <w:basedOn w:val="a0"/>
    <w:uiPriority w:val="1"/>
    <w:qFormat/>
    <w:rsid w:val="00116379"/>
    <w:pPr>
      <w:spacing w:before="80"/>
      <w:jc w:val="right"/>
    </w:pPr>
  </w:style>
  <w:style w:type="paragraph" w:customStyle="1" w:styleId="a7">
    <w:name w:val="Местонахождение"/>
    <w:basedOn w:val="a0"/>
    <w:link w:val="a8"/>
    <w:uiPriority w:val="1"/>
    <w:unhideWhenUsed/>
    <w:qFormat/>
    <w:rsid w:val="00300698"/>
    <w:pPr>
      <w:ind w:left="432"/>
    </w:pPr>
    <w:rPr>
      <w:i/>
    </w:rPr>
  </w:style>
  <w:style w:type="character" w:customStyle="1" w:styleId="a8">
    <w:name w:val="Местонахождение (знак)"/>
    <w:basedOn w:val="a1"/>
    <w:link w:val="a7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a9">
    <w:name w:val="Placeholder Text"/>
    <w:basedOn w:val="a1"/>
    <w:uiPriority w:val="99"/>
    <w:semiHidden/>
    <w:rsid w:val="00BB2B3D"/>
    <w:rPr>
      <w:color w:val="595959" w:themeColor="text1" w:themeTint="A6"/>
    </w:rPr>
  </w:style>
  <w:style w:type="paragraph" w:styleId="aa">
    <w:name w:val="header"/>
    <w:basedOn w:val="a0"/>
    <w:link w:val="ab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c">
    <w:name w:val="footer"/>
    <w:basedOn w:val="a0"/>
    <w:link w:val="ad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ae">
    <w:name w:val="Table Grid"/>
    <w:basedOn w:val="a2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0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f0">
    <w:name w:val="Intense Emphasis"/>
    <w:basedOn w:val="a1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af3">
    <w:name w:val="Intense Reference"/>
    <w:basedOn w:val="a1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af4">
    <w:name w:val="Book Title"/>
    <w:basedOn w:val="a1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af5">
    <w:name w:val="caption"/>
    <w:basedOn w:val="a0"/>
    <w:next w:val="a0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Emphasis"/>
    <w:basedOn w:val="a1"/>
    <w:semiHidden/>
    <w:unhideWhenUsed/>
    <w:qFormat/>
    <w:rsid w:val="00034F0A"/>
    <w:rPr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af7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20">
    <w:name w:val="Quote"/>
    <w:basedOn w:val="a0"/>
    <w:next w:val="a0"/>
    <w:link w:val="21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1"/>
    <w:link w:val="20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af8">
    <w:name w:val="Strong"/>
    <w:basedOn w:val="a1"/>
    <w:semiHidden/>
    <w:unhideWhenUsed/>
    <w:qFormat/>
    <w:rsid w:val="00034F0A"/>
    <w:rPr>
      <w:b/>
      <w:bCs/>
    </w:rPr>
  </w:style>
  <w:style w:type="paragraph" w:styleId="af9">
    <w:name w:val="Subtitle"/>
    <w:basedOn w:val="a0"/>
    <w:next w:val="a0"/>
    <w:link w:val="afa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1"/>
    <w:link w:val="af9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b">
    <w:name w:val="Subtle Emphasis"/>
    <w:basedOn w:val="a1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afc">
    <w:name w:val="Subtle Reference"/>
    <w:basedOn w:val="a1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afd">
    <w:name w:val="Title"/>
    <w:basedOn w:val="a0"/>
    <w:next w:val="a0"/>
    <w:link w:val="afe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1"/>
    <w:link w:val="afd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TOC Heading"/>
    <w:basedOn w:val="1"/>
    <w:next w:val="a0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aff0">
    <w:name w:val="Hyperlink"/>
    <w:basedOn w:val="a1"/>
    <w:uiPriority w:val="99"/>
    <w:unhideWhenUsed/>
    <w:rsid w:val="004F11CC"/>
    <w:rPr>
      <w:color w:val="0000FF" w:themeColor="hyperlink"/>
      <w:u w:val="single"/>
    </w:rPr>
  </w:style>
  <w:style w:type="character" w:styleId="aff1">
    <w:name w:val="Unresolved Mention"/>
    <w:basedOn w:val="a1"/>
    <w:uiPriority w:val="99"/>
    <w:semiHidden/>
    <w:unhideWhenUsed/>
    <w:rsid w:val="00C92BA5"/>
    <w:rPr>
      <w:color w:val="605E5C"/>
      <w:shd w:val="clear" w:color="auto" w:fill="E1DFDD"/>
    </w:rPr>
  </w:style>
  <w:style w:type="character" w:styleId="aff2">
    <w:name w:val="FollowedHyperlink"/>
    <w:basedOn w:val="a1"/>
    <w:semiHidden/>
    <w:unhideWhenUsed/>
    <w:rsid w:val="00C92B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lexandrButylk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butylk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bak\AppData\Roaming\Microsoft\Templates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155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Butylkin</dc:creator>
  <cp:lastModifiedBy>Alexandr Butylkin</cp:lastModifiedBy>
  <cp:revision>16</cp:revision>
  <dcterms:created xsi:type="dcterms:W3CDTF">2022-04-25T17:33:00Z</dcterms:created>
  <dcterms:modified xsi:type="dcterms:W3CDTF">2022-04-26T11:24:00Z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